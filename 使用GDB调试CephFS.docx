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5905" w14:textId="77777777" w:rsidR="00533586" w:rsidRDefault="002A58DE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调试</w:t>
      </w:r>
      <w:proofErr w:type="spellStart"/>
      <w:r>
        <w:rPr>
          <w:rFonts w:hint="eastAsia"/>
        </w:rPr>
        <w:t>CephFS</w:t>
      </w:r>
      <w:proofErr w:type="spellEnd"/>
    </w:p>
    <w:p w14:paraId="2DFCF699" w14:textId="77777777" w:rsidR="002A58DE" w:rsidRDefault="002A58DE">
      <w:pPr>
        <w:pStyle w:val="a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gdb</w:t>
      </w:r>
      <w:proofErr w:type="spellEnd"/>
    </w:p>
    <w:p w14:paraId="5C8D2711" w14:textId="77777777" w:rsidR="00533586" w:rsidRDefault="002A58DE" w:rsidP="002A58DE">
      <w:pPr>
        <w:pStyle w:val="a"/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是否加入</w:t>
      </w:r>
      <w:r>
        <w:rPr>
          <w:rFonts w:hint="eastAsia"/>
        </w:rPr>
        <w:t>-g</w:t>
      </w:r>
      <w:r>
        <w:rPr>
          <w:rFonts w:hint="eastAsia"/>
        </w:rPr>
        <w:t>选项？</w:t>
      </w:r>
    </w:p>
    <w:p w14:paraId="2E20AF10" w14:textId="77777777" w:rsidR="002A58DE" w:rsidRDefault="002A58DE" w:rsidP="002A58DE">
      <w:pPr>
        <w:pStyle w:val="a"/>
        <w:rPr>
          <w:rFonts w:hint="eastAsia"/>
        </w:rPr>
      </w:pPr>
      <w:r>
        <w:t xml:space="preserve">GDB </w:t>
      </w:r>
      <w:r>
        <w:rPr>
          <w:rFonts w:hint="eastAsia"/>
        </w:rPr>
        <w:t>流程</w:t>
      </w:r>
    </w:p>
    <w:p w14:paraId="36E8C444" w14:textId="77777777" w:rsidR="002A58DE" w:rsidRDefault="002A58DE" w:rsidP="002A58DE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，并将相关进程</w:t>
      </w:r>
      <w:r>
        <w:rPr>
          <w:rFonts w:hint="eastAsia"/>
        </w:rPr>
        <w:t>attach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中（</w:t>
      </w:r>
      <w:r>
        <w:rPr>
          <w:rFonts w:hint="eastAsia"/>
        </w:rPr>
        <w:t>Client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 grep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-fuse </w:t>
      </w:r>
      <w:r>
        <w:rPr>
          <w:rFonts w:hint="eastAsia"/>
        </w:rPr>
        <w:t>查找进程号，</w:t>
      </w:r>
      <w:r>
        <w:rPr>
          <w:rFonts w:hint="eastAsia"/>
        </w:rPr>
        <w:t>MDS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 grep </w:t>
      </w:r>
      <w:proofErr w:type="spellStart"/>
      <w:r>
        <w:rPr>
          <w:rFonts w:hint="eastAsia"/>
        </w:rPr>
        <w:t>ceph-mds</w:t>
      </w:r>
      <w:proofErr w:type="spellEnd"/>
      <w:r>
        <w:rPr>
          <w:rFonts w:hint="eastAsia"/>
        </w:rPr>
        <w:t>查找进程号）</w:t>
      </w:r>
    </w:p>
    <w:p w14:paraId="1ABE3B2C" w14:textId="77777777" w:rsidR="002A58DE" w:rsidRDefault="002A58DE" w:rsidP="002A58DE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breakpoint</w:t>
      </w:r>
    </w:p>
    <w:p w14:paraId="0EF0D1FE" w14:textId="77777777" w:rsidR="002A58DE" w:rsidRDefault="002A58DE" w:rsidP="002A58DE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客户端发起请求，开始调试。</w:t>
      </w:r>
      <w:bookmarkStart w:id="0" w:name="_GoBack"/>
      <w:bookmarkEnd w:id="0"/>
    </w:p>
    <w:sectPr w:rsidR="002A58D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DCBE3" w14:textId="77777777" w:rsidR="00F05DC0" w:rsidRDefault="00F05DC0">
      <w:r>
        <w:separator/>
      </w:r>
    </w:p>
    <w:p w14:paraId="5803A445" w14:textId="77777777" w:rsidR="00F05DC0" w:rsidRDefault="00F05DC0"/>
  </w:endnote>
  <w:endnote w:type="continuationSeparator" w:id="0">
    <w:p w14:paraId="0E941CF3" w14:textId="77777777" w:rsidR="00F05DC0" w:rsidRDefault="00F05DC0">
      <w:r>
        <w:continuationSeparator/>
      </w:r>
    </w:p>
    <w:p w14:paraId="632760FB" w14:textId="77777777" w:rsidR="00F05DC0" w:rsidRDefault="00F05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F908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53A29" w14:textId="77777777" w:rsidR="00F05DC0" w:rsidRDefault="00F05DC0">
      <w:r>
        <w:separator/>
      </w:r>
    </w:p>
    <w:p w14:paraId="30C50DAA" w14:textId="77777777" w:rsidR="00F05DC0" w:rsidRDefault="00F05DC0"/>
  </w:footnote>
  <w:footnote w:type="continuationSeparator" w:id="0">
    <w:p w14:paraId="1CE686F8" w14:textId="77777777" w:rsidR="00F05DC0" w:rsidRDefault="00F05DC0">
      <w:r>
        <w:continuationSeparator/>
      </w:r>
    </w:p>
    <w:p w14:paraId="52D496F5" w14:textId="77777777" w:rsidR="00F05DC0" w:rsidRDefault="00F05DC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07"/>
    <w:rsid w:val="002A58DE"/>
    <w:rsid w:val="00533586"/>
    <w:rsid w:val="00547C66"/>
    <w:rsid w:val="00A16B07"/>
    <w:rsid w:val="00C35F1A"/>
    <w:rsid w:val="00C9613D"/>
    <w:rsid w:val="00F0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5EA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2A58DE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ouxuch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64"/>
    <w:rsid w:val="00B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2BF526652377D49B854162E06DA0CB3">
    <w:name w:val="92BF526652377D49B854162E06DA0CB3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653E54D93A7C2D48A9A475C5FE4D316B">
    <w:name w:val="653E54D93A7C2D48A9A475C5FE4D31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2018-04-18T08:23:00Z</dcterms:created>
  <dcterms:modified xsi:type="dcterms:W3CDTF">2018-04-18T08:29:00Z</dcterms:modified>
</cp:coreProperties>
</file>